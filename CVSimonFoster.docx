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EA9D3" w14:textId="77777777" w:rsidR="00CC6510" w:rsidRPr="00817573" w:rsidRDefault="00061714" w:rsidP="00B16A1A">
      <w:pPr>
        <w:rPr>
          <w:b/>
          <w:sz w:val="44"/>
          <w:szCs w:val="44"/>
        </w:rPr>
      </w:pPr>
      <w:r w:rsidRPr="00817573">
        <w:rPr>
          <w:b/>
          <w:sz w:val="44"/>
          <w:szCs w:val="44"/>
        </w:rPr>
        <w:t>Simon Foster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3746"/>
      </w:tblGrid>
      <w:tr w:rsidR="00FB413D" w14:paraId="6BE65360" w14:textId="77777777" w:rsidTr="00817573">
        <w:trPr>
          <w:trHeight w:val="272"/>
        </w:trPr>
        <w:tc>
          <w:tcPr>
            <w:tcW w:w="7513" w:type="dxa"/>
          </w:tcPr>
          <w:p w14:paraId="3FD5B3FB" w14:textId="77777777" w:rsidR="00FB413D" w:rsidRDefault="00FB413D">
            <w:pPr>
              <w:rPr>
                <w:b/>
                <w:sz w:val="32"/>
                <w:szCs w:val="32"/>
              </w:rPr>
            </w:pPr>
            <w:r>
              <w:t>07906028412</w:t>
            </w:r>
          </w:p>
        </w:tc>
        <w:tc>
          <w:tcPr>
            <w:tcW w:w="3746" w:type="dxa"/>
          </w:tcPr>
          <w:p w14:paraId="04668419" w14:textId="77777777" w:rsidR="00FB413D" w:rsidRDefault="00966E52">
            <w:pPr>
              <w:rPr>
                <w:b/>
                <w:sz w:val="32"/>
                <w:szCs w:val="32"/>
              </w:rPr>
            </w:pPr>
            <w:hyperlink r:id="rId5" w:history="1">
              <w:r w:rsidR="00FB413D" w:rsidRPr="007831A5">
                <w:rPr>
                  <w:rStyle w:val="Hyperlink"/>
                </w:rPr>
                <w:t>funkysi1701@gmail.com</w:t>
              </w:r>
            </w:hyperlink>
          </w:p>
        </w:tc>
      </w:tr>
      <w:tr w:rsidR="00FB413D" w14:paraId="615F804D" w14:textId="77777777" w:rsidTr="00817573">
        <w:trPr>
          <w:trHeight w:val="272"/>
        </w:trPr>
        <w:tc>
          <w:tcPr>
            <w:tcW w:w="7513" w:type="dxa"/>
          </w:tcPr>
          <w:p w14:paraId="7E196EBA" w14:textId="26C3BCEB" w:rsidR="00FB413D" w:rsidRDefault="000B2302">
            <w:pPr>
              <w:rPr>
                <w:b/>
                <w:sz w:val="32"/>
                <w:szCs w:val="32"/>
              </w:rPr>
            </w:pPr>
            <w:r>
              <w:t>62 Highfield Crescent</w:t>
            </w:r>
            <w:r w:rsidR="00FB413D">
              <w:t xml:space="preserve">, </w:t>
            </w:r>
            <w:r>
              <w:t>Thorne</w:t>
            </w:r>
            <w:r w:rsidR="00FB413D">
              <w:t xml:space="preserve">, </w:t>
            </w:r>
            <w:r>
              <w:t>DN8 4DW</w:t>
            </w:r>
            <w:r w:rsidR="00FB413D">
              <w:t xml:space="preserve"> UK</w:t>
            </w:r>
          </w:p>
        </w:tc>
        <w:tc>
          <w:tcPr>
            <w:tcW w:w="3746" w:type="dxa"/>
          </w:tcPr>
          <w:p w14:paraId="30B9C24B" w14:textId="11353B45" w:rsidR="00FB413D" w:rsidRPr="00FB413D" w:rsidRDefault="00966E52">
            <w:hyperlink r:id="rId6" w:history="1">
              <w:r w:rsidR="00A70A76" w:rsidRPr="004129E0">
                <w:rPr>
                  <w:rStyle w:val="Hyperlink"/>
                </w:rPr>
                <w:t>https://www.funkysi1701.com</w:t>
              </w:r>
            </w:hyperlink>
          </w:p>
        </w:tc>
      </w:tr>
      <w:tr w:rsidR="00FB413D" w14:paraId="20C0139D" w14:textId="77777777" w:rsidTr="00817573">
        <w:trPr>
          <w:trHeight w:val="272"/>
        </w:trPr>
        <w:tc>
          <w:tcPr>
            <w:tcW w:w="7513" w:type="dxa"/>
          </w:tcPr>
          <w:p w14:paraId="27C9E7A3" w14:textId="77777777" w:rsidR="00FB413D" w:rsidRPr="00817573" w:rsidRDefault="00FB413D">
            <w:pPr>
              <w:rPr>
                <w:b/>
              </w:rPr>
            </w:pPr>
          </w:p>
        </w:tc>
        <w:tc>
          <w:tcPr>
            <w:tcW w:w="3746" w:type="dxa"/>
          </w:tcPr>
          <w:p w14:paraId="07C80DA4" w14:textId="77777777" w:rsidR="00FB413D" w:rsidRPr="00FB413D" w:rsidRDefault="00966E52">
            <w:hyperlink r:id="rId7" w:history="1">
              <w:r w:rsidR="00FB413D" w:rsidRPr="007831A5">
                <w:rPr>
                  <w:rStyle w:val="Hyperlink"/>
                </w:rPr>
                <w:t>https://twitter.com/funkysi1701</w:t>
              </w:r>
            </w:hyperlink>
          </w:p>
        </w:tc>
      </w:tr>
      <w:tr w:rsidR="00FB413D" w14:paraId="0A4FF0CD" w14:textId="77777777" w:rsidTr="00817573">
        <w:trPr>
          <w:trHeight w:val="272"/>
        </w:trPr>
        <w:tc>
          <w:tcPr>
            <w:tcW w:w="7513" w:type="dxa"/>
          </w:tcPr>
          <w:p w14:paraId="03BD2902" w14:textId="77777777" w:rsidR="00FB413D" w:rsidRPr="00817573" w:rsidRDefault="00FB413D">
            <w:pPr>
              <w:rPr>
                <w:b/>
              </w:rPr>
            </w:pPr>
          </w:p>
        </w:tc>
        <w:tc>
          <w:tcPr>
            <w:tcW w:w="3746" w:type="dxa"/>
          </w:tcPr>
          <w:p w14:paraId="0ADAE355" w14:textId="77777777" w:rsidR="00FB413D" w:rsidRPr="00FB413D" w:rsidRDefault="00966E52">
            <w:hyperlink r:id="rId8" w:history="1">
              <w:r w:rsidR="00FB413D" w:rsidRPr="007831A5">
                <w:rPr>
                  <w:rStyle w:val="Hyperlink"/>
                </w:rPr>
                <w:t>https://uk.linkedin.com/in/funkysi1701</w:t>
              </w:r>
            </w:hyperlink>
          </w:p>
        </w:tc>
      </w:tr>
      <w:tr w:rsidR="00FB413D" w14:paraId="0A0C51EE" w14:textId="77777777" w:rsidTr="00817573">
        <w:trPr>
          <w:trHeight w:val="272"/>
        </w:trPr>
        <w:tc>
          <w:tcPr>
            <w:tcW w:w="7513" w:type="dxa"/>
          </w:tcPr>
          <w:p w14:paraId="37D58F70" w14:textId="77777777" w:rsidR="00FB413D" w:rsidRDefault="00FB413D">
            <w:pPr>
              <w:rPr>
                <w:b/>
                <w:sz w:val="32"/>
                <w:szCs w:val="32"/>
              </w:rPr>
            </w:pPr>
          </w:p>
        </w:tc>
        <w:tc>
          <w:tcPr>
            <w:tcW w:w="3746" w:type="dxa"/>
          </w:tcPr>
          <w:p w14:paraId="16EC808D" w14:textId="77777777" w:rsidR="00FB413D" w:rsidRDefault="00966E52">
            <w:pPr>
              <w:rPr>
                <w:b/>
                <w:sz w:val="32"/>
                <w:szCs w:val="32"/>
              </w:rPr>
            </w:pPr>
            <w:hyperlink r:id="rId9" w:history="1">
              <w:r w:rsidR="00FB413D" w:rsidRPr="007831A5">
                <w:rPr>
                  <w:rStyle w:val="Hyperlink"/>
                </w:rPr>
                <w:t>https://github.com/funkysi1701</w:t>
              </w:r>
            </w:hyperlink>
          </w:p>
        </w:tc>
      </w:tr>
    </w:tbl>
    <w:p w14:paraId="0D1A592F" w14:textId="0E40C4C6" w:rsidR="00FB413D" w:rsidRDefault="00B16A1A">
      <w:pPr>
        <w:rPr>
          <w:b/>
          <w:sz w:val="32"/>
          <w:szCs w:val="32"/>
        </w:rPr>
      </w:pPr>
      <w:r>
        <w:rPr>
          <w:b/>
          <w:sz w:val="32"/>
          <w:szCs w:val="32"/>
        </w:rPr>
        <w:t>Profile</w:t>
      </w:r>
    </w:p>
    <w:p w14:paraId="1C5C591E" w14:textId="67B14345" w:rsidR="007815D2" w:rsidRDefault="00754A6C" w:rsidP="007815D2">
      <w:r>
        <w:t xml:space="preserve">Skilled .Net C# </w:t>
      </w:r>
      <w:r w:rsidR="00CB386A">
        <w:t>Developer</w:t>
      </w:r>
      <w:r>
        <w:t xml:space="preserve"> with experience of a wide variety of </w:t>
      </w:r>
      <w:r w:rsidR="00B17843">
        <w:t>t</w:t>
      </w:r>
      <w:r w:rsidR="00BB4CD2">
        <w:t xml:space="preserve">echnologies including </w:t>
      </w:r>
      <w:r w:rsidR="00B17843">
        <w:t xml:space="preserve">C# .Net, </w:t>
      </w:r>
      <w:proofErr w:type="spellStart"/>
      <w:r w:rsidR="00B17843">
        <w:t>Javascript</w:t>
      </w:r>
      <w:proofErr w:type="spellEnd"/>
      <w:r w:rsidR="00365B29">
        <w:t>, jQuery</w:t>
      </w:r>
      <w:r w:rsidR="00B17843">
        <w:t>, SQL Server</w:t>
      </w:r>
      <w:r w:rsidR="00284DF0">
        <w:t xml:space="preserve"> and</w:t>
      </w:r>
      <w:r w:rsidR="00B17843">
        <w:t xml:space="preserve"> </w:t>
      </w:r>
      <w:r>
        <w:t>Azure</w:t>
      </w:r>
      <w:r w:rsidR="002C1A72">
        <w:t xml:space="preserve">. </w:t>
      </w:r>
      <w:r w:rsidR="00BB4CD2">
        <w:t xml:space="preserve"> </w:t>
      </w:r>
      <w:r w:rsidR="00AB2F48">
        <w:t xml:space="preserve">Coming from a </w:t>
      </w:r>
      <w:proofErr w:type="spellStart"/>
      <w:r w:rsidR="00AB2F48">
        <w:t>SysAdmin</w:t>
      </w:r>
      <w:proofErr w:type="spellEnd"/>
      <w:r w:rsidR="00AB2F48">
        <w:t xml:space="preserve"> background I have a strong interest in making the deployment process easier and automating every step of development</w:t>
      </w:r>
      <w:r w:rsidR="00284DF0">
        <w:t xml:space="preserve">. </w:t>
      </w:r>
      <w:r w:rsidR="00284DF0">
        <w:tab/>
      </w:r>
    </w:p>
    <w:p w14:paraId="0861BDB1" w14:textId="521ABFDB" w:rsidR="00B16A1A" w:rsidRDefault="00B16A1A">
      <w:pPr>
        <w:rPr>
          <w:b/>
          <w:sz w:val="32"/>
          <w:szCs w:val="32"/>
        </w:rPr>
      </w:pPr>
      <w:r>
        <w:rPr>
          <w:b/>
          <w:sz w:val="32"/>
          <w:szCs w:val="32"/>
        </w:rPr>
        <w:t>Work</w:t>
      </w:r>
    </w:p>
    <w:p w14:paraId="673F1E35" w14:textId="514435BB" w:rsidR="00A70A76" w:rsidRDefault="00A70A76">
      <w:r w:rsidRPr="00A70A76">
        <w:t>Ju</w:t>
      </w:r>
      <w:r>
        <w:t xml:space="preserve">ne 2018 – </w:t>
      </w:r>
      <w:r w:rsidR="00966E52">
        <w:t>P</w:t>
      </w:r>
      <w:bookmarkStart w:id="0" w:name="_GoBack"/>
      <w:bookmarkEnd w:id="0"/>
      <w:r>
        <w:t>resent</w:t>
      </w:r>
      <w:r>
        <w:tab/>
      </w:r>
      <w:r>
        <w:tab/>
      </w:r>
      <w:r>
        <w:tab/>
        <w:t>Software Engineer for Tunstall Healthcare</w:t>
      </w:r>
    </w:p>
    <w:p w14:paraId="076E91FA" w14:textId="2C186CC5" w:rsidR="000B2302" w:rsidRDefault="000B2302" w:rsidP="000B2302">
      <w:r w:rsidRPr="000B2302">
        <w:t>Working in a busy agile development team, fixing bugs, developing new features, liaising with business owners and testers,</w:t>
      </w:r>
      <w:r>
        <w:t xml:space="preserve"> </w:t>
      </w:r>
      <w:r w:rsidRPr="000B2302">
        <w:t xml:space="preserve">discussing requirements, documenting processes and learning new skills. </w:t>
      </w:r>
      <w:r>
        <w:t>I have helped bring about code reviews for all checked in code</w:t>
      </w:r>
      <w:r w:rsidR="001F1FD9">
        <w:t>. Involved in adding new APIs and helped build a template for the swagger API documentation.</w:t>
      </w:r>
    </w:p>
    <w:p w14:paraId="74774A57" w14:textId="690BDEC8" w:rsidR="00F7125B" w:rsidRDefault="00F7125B" w:rsidP="00A70A76">
      <w:pPr>
        <w:ind w:left="3544" w:hanging="3544"/>
      </w:pPr>
      <w:r>
        <w:t xml:space="preserve">October 2016 – </w:t>
      </w:r>
      <w:r w:rsidR="00A70A76">
        <w:t>June 2018</w:t>
      </w:r>
      <w:r w:rsidR="00A70A76">
        <w:tab/>
      </w:r>
      <w:r>
        <w:t>Web Applications Developer for Counter Intelligence Retail</w:t>
      </w:r>
      <w:r w:rsidR="00A70A76">
        <w:t xml:space="preserve"> (later </w:t>
      </w:r>
      <w:r w:rsidR="00A70A76" w:rsidRPr="00A70A76">
        <w:t>NPD Travel Retail</w:t>
      </w:r>
      <w:r w:rsidR="00A70A76">
        <w:t>)</w:t>
      </w:r>
    </w:p>
    <w:p w14:paraId="3D9E1F98" w14:textId="02481D04" w:rsidR="00754A6C" w:rsidRDefault="00BB4CD2">
      <w:r>
        <w:t xml:space="preserve">Responsible for the </w:t>
      </w:r>
      <w:r w:rsidR="00B17843">
        <w:t>design, d</w:t>
      </w:r>
      <w:r>
        <w:t xml:space="preserve">evelopment and </w:t>
      </w:r>
      <w:r w:rsidR="00B17843">
        <w:t>release</w:t>
      </w:r>
      <w:r>
        <w:t xml:space="preserve"> of all websites for CIR</w:t>
      </w:r>
      <w:r w:rsidR="001A5418">
        <w:t>’</w:t>
      </w:r>
      <w:r>
        <w:t xml:space="preserve">s clients. </w:t>
      </w:r>
      <w:r w:rsidR="00B17843">
        <w:t xml:space="preserve">Implemented </w:t>
      </w:r>
      <w:r w:rsidR="002C1A72">
        <w:t xml:space="preserve">a </w:t>
      </w:r>
      <w:r w:rsidR="00B17843">
        <w:t>source control process for all of CIR</w:t>
      </w:r>
      <w:r w:rsidR="001A5418">
        <w:t>’</w:t>
      </w:r>
      <w:r w:rsidR="00B17843">
        <w:t>s source code</w:t>
      </w:r>
      <w:r w:rsidR="002C7A08">
        <w:t>, including introduc</w:t>
      </w:r>
      <w:r w:rsidR="00AB2F48">
        <w:t>ing</w:t>
      </w:r>
      <w:r w:rsidR="002C7A08">
        <w:t xml:space="preserve"> git to </w:t>
      </w:r>
      <w:r w:rsidR="00AB2F48">
        <w:t xml:space="preserve">the </w:t>
      </w:r>
      <w:r w:rsidR="002C7A08">
        <w:t>SQL development team</w:t>
      </w:r>
      <w:r w:rsidR="00B17843">
        <w:t>. Developed and implemented a continuous deployment pipeline</w:t>
      </w:r>
      <w:r w:rsidR="00284DF0">
        <w:t xml:space="preserve"> with approval gates and code reviews using Visual Studio Team Services</w:t>
      </w:r>
      <w:r w:rsidR="00B17843">
        <w:t>.</w:t>
      </w:r>
      <w:r w:rsidR="00173E18">
        <w:t xml:space="preserve"> </w:t>
      </w:r>
      <w:r w:rsidR="002C1A72">
        <w:t>Rearchitected a legacy webform application to A</w:t>
      </w:r>
      <w:r w:rsidR="001A5418">
        <w:t>SP.</w:t>
      </w:r>
      <w:r w:rsidR="002C1A72">
        <w:t>Net MVC</w:t>
      </w:r>
      <w:r w:rsidR="002C7A08">
        <w:t>. Load Monthly data to CIR</w:t>
      </w:r>
      <w:r w:rsidR="001A5418">
        <w:t>’</w:t>
      </w:r>
      <w:r w:rsidR="002C7A08">
        <w:t xml:space="preserve">s website and involved in ways to automate this to reduce errors. Regularly review code written by others and mentoring of junior members of the team. </w:t>
      </w:r>
      <w:r w:rsidR="00AB2F48">
        <w:t>Migrated web applications from a single IIS server to Azure PaaS hosting with global redundancy.</w:t>
      </w:r>
      <w:r w:rsidR="002C1A72">
        <w:t xml:space="preserve">  </w:t>
      </w:r>
    </w:p>
    <w:p w14:paraId="6C89B0D3" w14:textId="08BC5F3B" w:rsidR="00792428" w:rsidRDefault="00792428">
      <w:r w:rsidRPr="00792428">
        <w:t xml:space="preserve">June 2014 </w:t>
      </w:r>
      <w:r>
        <w:t>–</w:t>
      </w:r>
      <w:r w:rsidR="00F7125B">
        <w:t xml:space="preserve"> October 2016</w:t>
      </w:r>
      <w:r>
        <w:tab/>
      </w:r>
      <w:r>
        <w:tab/>
        <w:t xml:space="preserve">Developer/IT Manager for </w:t>
      </w:r>
      <w:proofErr w:type="spellStart"/>
      <w:r>
        <w:t>Eurosafe</w:t>
      </w:r>
      <w:proofErr w:type="spellEnd"/>
      <w:r>
        <w:t xml:space="preserve"> UK</w:t>
      </w:r>
    </w:p>
    <w:p w14:paraId="1F718523" w14:textId="004F4FCF" w:rsidR="00792428" w:rsidRDefault="005B7784" w:rsidP="00B16A1A">
      <w:r>
        <w:t xml:space="preserve">In addition to my IT Manager role </w:t>
      </w:r>
      <w:r w:rsidRPr="005B7784">
        <w:t xml:space="preserve">I </w:t>
      </w:r>
      <w:r>
        <w:t xml:space="preserve">also </w:t>
      </w:r>
      <w:r w:rsidRPr="005B7784">
        <w:t xml:space="preserve">project manage and work very closely with our </w:t>
      </w:r>
      <w:r>
        <w:t xml:space="preserve">external </w:t>
      </w:r>
      <w:r w:rsidRPr="005B7784">
        <w:t xml:space="preserve">development team to deliver improvements to our Cloud computing (SaaS) platform </w:t>
      </w:r>
      <w:r>
        <w:t>working with Visual Studio, Azure, git and SQL Server.</w:t>
      </w:r>
      <w:r w:rsidRPr="005B7784">
        <w:t xml:space="preserve"> I also continue to develop our internal line-of-business applications written in SQL Server using MS Access </w:t>
      </w:r>
      <w:r>
        <w:t>VBA</w:t>
      </w:r>
      <w:r w:rsidRPr="005B7784">
        <w:t xml:space="preserve"> front-ends.</w:t>
      </w:r>
      <w:r>
        <w:t xml:space="preserve"> </w:t>
      </w:r>
      <w:r w:rsidRPr="005B7784">
        <w:t xml:space="preserve">Previous projects include automating the asbestos Management Re-Inspection process from booking audits right through to invoicing, creating systems to manage asbestos contaminations and no access areas and restructured and improved reporting for the </w:t>
      </w:r>
      <w:r>
        <w:t xml:space="preserve">company’s </w:t>
      </w:r>
      <w:r w:rsidRPr="005B7784">
        <w:t>project diary.</w:t>
      </w:r>
      <w:r>
        <w:t xml:space="preserve"> I </w:t>
      </w:r>
      <w:r w:rsidR="00270791">
        <w:t>have experience</w:t>
      </w:r>
      <w:r w:rsidR="00A21A46">
        <w:t xml:space="preserve"> </w:t>
      </w:r>
      <w:r w:rsidR="00270791">
        <w:t>of</w:t>
      </w:r>
      <w:r w:rsidR="00A21A46">
        <w:t xml:space="preserve"> DevOps,</w:t>
      </w:r>
      <w:r>
        <w:t xml:space="preserve"> installing and maintaining a T</w:t>
      </w:r>
      <w:r w:rsidR="00A21A46">
        <w:t>eam</w:t>
      </w:r>
      <w:r>
        <w:t>C</w:t>
      </w:r>
      <w:r w:rsidR="00A21A46">
        <w:t>ity build server to deliver frequent updates to our internal databases and our SaaS product</w:t>
      </w:r>
      <w:r>
        <w:t xml:space="preserve"> while minimising downtime for the business</w:t>
      </w:r>
      <w:r w:rsidR="00A21A46">
        <w:t xml:space="preserve">.  </w:t>
      </w:r>
    </w:p>
    <w:p w14:paraId="3E0406CE" w14:textId="1FA531BB" w:rsidR="00B16A1A" w:rsidRDefault="00B16A1A" w:rsidP="00B16A1A">
      <w:r>
        <w:t xml:space="preserve">January 2011 </w:t>
      </w:r>
      <w:r w:rsidR="00792428">
        <w:t>–</w:t>
      </w:r>
      <w:r>
        <w:t xml:space="preserve"> </w:t>
      </w:r>
      <w:r w:rsidR="00792428">
        <w:t>June 2014</w:t>
      </w:r>
      <w:r>
        <w:t xml:space="preserve"> </w:t>
      </w:r>
      <w:r>
        <w:tab/>
      </w:r>
      <w:r>
        <w:tab/>
        <w:t xml:space="preserve">IT Manager for </w:t>
      </w:r>
      <w:proofErr w:type="spellStart"/>
      <w:r>
        <w:t>Eurosafe</w:t>
      </w:r>
      <w:proofErr w:type="spellEnd"/>
      <w:r>
        <w:t xml:space="preserve"> UK </w:t>
      </w:r>
    </w:p>
    <w:p w14:paraId="3B85D524" w14:textId="77777777" w:rsidR="00B16A1A" w:rsidRDefault="00B16A1A" w:rsidP="00B16A1A">
      <w:r>
        <w:t xml:space="preserve">Manage the IT department for </w:t>
      </w:r>
      <w:proofErr w:type="spellStart"/>
      <w:r>
        <w:t>Eurosafe</w:t>
      </w:r>
      <w:proofErr w:type="spellEnd"/>
      <w:r>
        <w:t xml:space="preserve"> UK, responsible for the running of all the IT systems, and managing the workloads of the other IT staff members. Involved in network upgrade project in consultation with the company directors. Deal with Contractors and Consultants to ensure delivery of solutions to day to day problems. Ensure the smooth running of the companies Cloud computing products. </w:t>
      </w:r>
    </w:p>
    <w:p w14:paraId="1CFA994B" w14:textId="52DFF97D" w:rsidR="00B16A1A" w:rsidRDefault="00792428" w:rsidP="00B16A1A">
      <w:r>
        <w:t xml:space="preserve">October 2006 – </w:t>
      </w:r>
      <w:r w:rsidR="00B16A1A">
        <w:t xml:space="preserve">January 2011 </w:t>
      </w:r>
      <w:r w:rsidR="00B16A1A">
        <w:tab/>
      </w:r>
      <w:r>
        <w:tab/>
      </w:r>
      <w:r w:rsidR="00B16A1A">
        <w:t xml:space="preserve">System Administrator for </w:t>
      </w:r>
      <w:proofErr w:type="spellStart"/>
      <w:r w:rsidR="00B16A1A">
        <w:t>Eurosafe</w:t>
      </w:r>
      <w:proofErr w:type="spellEnd"/>
      <w:r w:rsidR="00B16A1A">
        <w:t xml:space="preserve"> UK</w:t>
      </w:r>
    </w:p>
    <w:p w14:paraId="6D906097" w14:textId="20E09035" w:rsidR="00B16A1A" w:rsidRDefault="00B16A1A" w:rsidP="00B16A1A">
      <w:r>
        <w:t>Worked as part of the IT support team, providing front line support to the company, which includes support via phone/e-mail for two branch offices in Derby and Basingstoke. I also provide phone/email support to clients and contractors for a busy data sharing website. I am responsible for ensuring the weekly backups run, administering users and computers with active directory,</w:t>
      </w:r>
      <w:r w:rsidR="00792428">
        <w:t xml:space="preserve"> </w:t>
      </w:r>
      <w:r>
        <w:t>maintaining the company websites, maintaining FTP, VPN and Exchange, converting Health and Safety files into HTML and all other IT related tasks.</w:t>
      </w:r>
    </w:p>
    <w:p w14:paraId="6C660282" w14:textId="77777777" w:rsidR="005C78D6" w:rsidRDefault="005C78D6" w:rsidP="00B16A1A"/>
    <w:p w14:paraId="7A3C7AFE" w14:textId="09DC884F" w:rsidR="00B16A1A" w:rsidRDefault="00B16A1A" w:rsidP="00B16A1A">
      <w:r>
        <w:t xml:space="preserve">May 2005 </w:t>
      </w:r>
      <w:r w:rsidR="00792428">
        <w:t>–</w:t>
      </w:r>
      <w:r>
        <w:t xml:space="preserve"> October 2006 </w:t>
      </w:r>
      <w:r>
        <w:tab/>
      </w:r>
      <w:r>
        <w:tab/>
        <w:t>Customer Service Representative for Norwich Union</w:t>
      </w:r>
    </w:p>
    <w:p w14:paraId="7D476C96" w14:textId="2CF0FB12" w:rsidR="00B16A1A" w:rsidRDefault="00B16A1A" w:rsidP="00B16A1A">
      <w:r>
        <w:t>Worked as part of the Agency team, tasks included transferring customers Collective Investments from one Independent Financial Adviser to another, updating IFA commission accounts, dealing with queries from our Call Centre and other commission queries. I have been involved with training our call centre on how to check for commission information for IFA’s and customers.</w:t>
      </w:r>
    </w:p>
    <w:p w14:paraId="68C287B7" w14:textId="2BC56D7D" w:rsidR="00B16A1A" w:rsidRDefault="00B16A1A" w:rsidP="00B16A1A">
      <w:r>
        <w:t xml:space="preserve">January 2005 </w:t>
      </w:r>
      <w:r w:rsidR="00792428">
        <w:t>–</w:t>
      </w:r>
      <w:r>
        <w:t xml:space="preserve"> April 2005 </w:t>
      </w:r>
      <w:r>
        <w:tab/>
      </w:r>
      <w:r>
        <w:tab/>
        <w:t>Administrative Assistant for City of York Council</w:t>
      </w:r>
    </w:p>
    <w:p w14:paraId="102B676A" w14:textId="4F4AB5E0" w:rsidR="00B16A1A" w:rsidRDefault="00B16A1A" w:rsidP="00B16A1A">
      <w:r>
        <w:t>Work included dealing with customer’s benefit forms and associated evidence, making sure they were returned promptly to the customer, making sure they were scanned and indexed onto</w:t>
      </w:r>
      <w:r w:rsidR="00792428">
        <w:t xml:space="preserve"> </w:t>
      </w:r>
      <w:r>
        <w:t>the system, updating various spreadsheets used for statistical purposes, collected mail out.</w:t>
      </w:r>
    </w:p>
    <w:p w14:paraId="488F7831" w14:textId="6BAF88EF" w:rsidR="00B16A1A" w:rsidRDefault="00B16A1A" w:rsidP="00B16A1A">
      <w:r>
        <w:t xml:space="preserve">September 2004 </w:t>
      </w:r>
      <w:r w:rsidR="00792428">
        <w:t>–</w:t>
      </w:r>
      <w:r>
        <w:t xml:space="preserve"> November 2004</w:t>
      </w:r>
      <w:r>
        <w:tab/>
        <w:t xml:space="preserve">Administrative Assistant for Pesticide Safety Directorate </w:t>
      </w:r>
    </w:p>
    <w:p w14:paraId="4302DB53" w14:textId="77777777" w:rsidR="00B16A1A" w:rsidRDefault="00B16A1A" w:rsidP="00B16A1A">
      <w:r>
        <w:t>Work included booking staff onto training courses, updating Learning and Development website, ordering specialist equipment for staff, and other duties as required.</w:t>
      </w:r>
    </w:p>
    <w:p w14:paraId="3F493BA8" w14:textId="58753C96" w:rsidR="00B16A1A" w:rsidRDefault="00B16A1A" w:rsidP="00792428">
      <w:pPr>
        <w:ind w:left="3600" w:hanging="3600"/>
      </w:pPr>
      <w:r>
        <w:t xml:space="preserve">November 2003 </w:t>
      </w:r>
      <w:r w:rsidR="00792428">
        <w:t>–</w:t>
      </w:r>
      <w:r>
        <w:t xml:space="preserve"> September 2004</w:t>
      </w:r>
      <w:r>
        <w:tab/>
        <w:t xml:space="preserve">Administrative Assistant for Department for Environment Food and Rural Affairs (DEFRA) </w:t>
      </w:r>
    </w:p>
    <w:p w14:paraId="778274AB" w14:textId="0E4526B6" w:rsidR="00B16A1A" w:rsidRDefault="00B16A1A" w:rsidP="00B16A1A">
      <w:r>
        <w:t>Provided project support to the Livestock Register Project, work included filing, arranging meetings (room bookings and liaising with delegates). Responsible for team’s procurement (involved carrying out all purchasing and expenditure monitoring for the team). Arranging teams travel and hotel bookings and other duties as required. I have attended various training course while there including ones on Interpersonal skills and Team Building.</w:t>
      </w:r>
    </w:p>
    <w:p w14:paraId="23D4F798" w14:textId="77777777" w:rsidR="00C6047C" w:rsidRPr="00C6047C" w:rsidRDefault="00C6047C" w:rsidP="00C6047C">
      <w:pPr>
        <w:rPr>
          <w:sz w:val="32"/>
          <w:szCs w:val="32"/>
        </w:rPr>
      </w:pPr>
      <w:r w:rsidRPr="00C6047C">
        <w:rPr>
          <w:b/>
          <w:sz w:val="32"/>
          <w:szCs w:val="32"/>
        </w:rPr>
        <w:t>Education</w:t>
      </w:r>
    </w:p>
    <w:p w14:paraId="68F83130" w14:textId="407CE03D" w:rsidR="00C6047C" w:rsidRDefault="00C6047C" w:rsidP="00C6047C">
      <w:r>
        <w:t>1999 - 2003</w:t>
      </w:r>
      <w:r>
        <w:tab/>
      </w:r>
      <w:proofErr w:type="spellStart"/>
      <w:r>
        <w:t>MPhys</w:t>
      </w:r>
      <w:proofErr w:type="spellEnd"/>
      <w:r>
        <w:t xml:space="preserve"> (Hons) degree (2:2) in Experimental Physics University of York </w:t>
      </w:r>
      <w:r>
        <w:br/>
        <w:t>1997 - 1999</w:t>
      </w:r>
      <w:r>
        <w:tab/>
        <w:t>Redhill Sixth Form Physics (A), Maths (A), Chemistry (C), Further Maths (D)</w:t>
      </w:r>
      <w:r>
        <w:br/>
        <w:t>1992 - 1997</w:t>
      </w:r>
      <w:r>
        <w:tab/>
        <w:t>Redhill Comprehensive School GCSE 9 A* - D including Science, Mathematics and English</w:t>
      </w:r>
    </w:p>
    <w:p w14:paraId="0DEADDC6" w14:textId="4E06A22F" w:rsidR="00C6047C" w:rsidRDefault="003253D1" w:rsidP="00B16A1A">
      <w:pPr>
        <w:rPr>
          <w:b/>
          <w:sz w:val="32"/>
          <w:szCs w:val="32"/>
        </w:rPr>
      </w:pPr>
      <w:r w:rsidRPr="003253D1">
        <w:rPr>
          <w:b/>
          <w:sz w:val="32"/>
          <w:szCs w:val="32"/>
        </w:rPr>
        <w:t>Hobbies and Interests</w:t>
      </w:r>
    </w:p>
    <w:p w14:paraId="6F88CF9F" w14:textId="6CEF7760" w:rsidR="003253D1" w:rsidRPr="003253D1" w:rsidRDefault="003253D1" w:rsidP="00B16A1A">
      <w:pPr>
        <w:rPr>
          <w:b/>
          <w:sz w:val="32"/>
          <w:szCs w:val="32"/>
        </w:rPr>
      </w:pPr>
      <w:r>
        <w:t xml:space="preserve">In August 2015 I became a father to James, </w:t>
      </w:r>
      <w:r w:rsidR="0090705F">
        <w:t xml:space="preserve">and in November 2017 Edward was born </w:t>
      </w:r>
      <w:r>
        <w:t xml:space="preserve">so much of my </w:t>
      </w:r>
      <w:r w:rsidR="00476534">
        <w:t xml:space="preserve">free </w:t>
      </w:r>
      <w:r>
        <w:t>time is spent with my family. I also like Star Trek</w:t>
      </w:r>
      <w:r w:rsidR="00476534">
        <w:t>,</w:t>
      </w:r>
      <w:r>
        <w:t xml:space="preserve"> science fiction</w:t>
      </w:r>
      <w:r w:rsidR="00476534">
        <w:t xml:space="preserve"> and of course keeping up with the latest technology.</w:t>
      </w:r>
    </w:p>
    <w:sectPr w:rsidR="003253D1" w:rsidRPr="003253D1" w:rsidSect="00817573">
      <w:pgSz w:w="11906" w:h="16838"/>
      <w:pgMar w:top="306" w:right="306" w:bottom="306" w:left="30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A135E6"/>
    <w:multiLevelType w:val="hybridMultilevel"/>
    <w:tmpl w:val="CAC8EF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714"/>
    <w:rsid w:val="00061714"/>
    <w:rsid w:val="000B2302"/>
    <w:rsid w:val="00173E18"/>
    <w:rsid w:val="001A5418"/>
    <w:rsid w:val="001B0F14"/>
    <w:rsid w:val="001F1FD9"/>
    <w:rsid w:val="00270791"/>
    <w:rsid w:val="00284DF0"/>
    <w:rsid w:val="002C1A72"/>
    <w:rsid w:val="002C7A08"/>
    <w:rsid w:val="003253D1"/>
    <w:rsid w:val="00365B29"/>
    <w:rsid w:val="00476534"/>
    <w:rsid w:val="004F23E7"/>
    <w:rsid w:val="005B7784"/>
    <w:rsid w:val="005C78D6"/>
    <w:rsid w:val="00732A96"/>
    <w:rsid w:val="00754A6C"/>
    <w:rsid w:val="007815D2"/>
    <w:rsid w:val="00792428"/>
    <w:rsid w:val="00817573"/>
    <w:rsid w:val="00852BDF"/>
    <w:rsid w:val="0090705F"/>
    <w:rsid w:val="00966E52"/>
    <w:rsid w:val="00A21A46"/>
    <w:rsid w:val="00A70A76"/>
    <w:rsid w:val="00AB2F48"/>
    <w:rsid w:val="00B16A1A"/>
    <w:rsid w:val="00B17843"/>
    <w:rsid w:val="00BB4CD2"/>
    <w:rsid w:val="00C6047C"/>
    <w:rsid w:val="00CB386A"/>
    <w:rsid w:val="00CC6510"/>
    <w:rsid w:val="00F7125B"/>
    <w:rsid w:val="00FB413D"/>
    <w:rsid w:val="00FE6BD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824EB"/>
  <w15:docId w15:val="{FAD7765E-9092-4D39-BA6D-6ECAC6C3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1714"/>
    <w:rPr>
      <w:color w:val="0000FF" w:themeColor="hyperlink"/>
      <w:u w:val="single"/>
    </w:rPr>
  </w:style>
  <w:style w:type="table" w:styleId="TableGrid">
    <w:name w:val="Table Grid"/>
    <w:basedOn w:val="TableNormal"/>
    <w:uiPriority w:val="59"/>
    <w:rsid w:val="00FB4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47C"/>
    <w:pPr>
      <w:ind w:left="720"/>
      <w:contextualSpacing/>
    </w:pPr>
  </w:style>
  <w:style w:type="paragraph" w:styleId="BalloonText">
    <w:name w:val="Balloon Text"/>
    <w:basedOn w:val="Normal"/>
    <w:link w:val="BalloonTextChar"/>
    <w:uiPriority w:val="99"/>
    <w:semiHidden/>
    <w:unhideWhenUsed/>
    <w:rsid w:val="00FE6B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6BD6"/>
    <w:rPr>
      <w:rFonts w:ascii="Segoe UI" w:hAnsi="Segoe UI" w:cs="Segoe UI"/>
      <w:sz w:val="18"/>
      <w:szCs w:val="18"/>
    </w:rPr>
  </w:style>
  <w:style w:type="character" w:styleId="UnresolvedMention">
    <w:name w:val="Unresolved Mention"/>
    <w:basedOn w:val="DefaultParagraphFont"/>
    <w:uiPriority w:val="99"/>
    <w:semiHidden/>
    <w:unhideWhenUsed/>
    <w:rsid w:val="00A70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83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linkedin.com/in/funkysi1701" TargetMode="External"/><Relationship Id="rId3" Type="http://schemas.openxmlformats.org/officeDocument/2006/relationships/settings" Target="settings.xml"/><Relationship Id="rId7" Type="http://schemas.openxmlformats.org/officeDocument/2006/relationships/hyperlink" Target="https://twitter.com/funkysi17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unkysi1701.com" TargetMode="External"/><Relationship Id="rId11" Type="http://schemas.openxmlformats.org/officeDocument/2006/relationships/theme" Target="theme/theme1.xml"/><Relationship Id="rId5" Type="http://schemas.openxmlformats.org/officeDocument/2006/relationships/hyperlink" Target="mailto:funkysi1701@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unkysi17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Pages>2</Pages>
  <Words>900</Words>
  <Characters>5133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Foster</dc:creator>
  <cp:keywords/>
  <dc:description/>
  <cp:lastModifiedBy>simon foster</cp:lastModifiedBy>
  <cp:revision>15</cp:revision>
  <cp:lastPrinted>2016-05-27T09:37:00Z</cp:lastPrinted>
  <dcterms:created xsi:type="dcterms:W3CDTF">2016-05-27T07:35:00Z</dcterms:created>
  <dcterms:modified xsi:type="dcterms:W3CDTF">2019-02-15T14:47:00Z</dcterms:modified>
</cp:coreProperties>
</file>